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78CF" w:rsidRDefault="00C567F2" w:rsidP="00B3710B">
      <w:pPr>
        <w:jc w:val="center"/>
        <w:rPr>
          <w:b/>
          <w:sz w:val="32"/>
        </w:rPr>
      </w:pPr>
      <w:r>
        <w:rPr>
          <w:b/>
          <w:sz w:val="32"/>
        </w:rPr>
        <w:t xml:space="preserve">Topic : </w:t>
      </w:r>
      <w:bookmarkStart w:id="0" w:name="_GoBack"/>
      <w:bookmarkEnd w:id="0"/>
      <w:r w:rsidR="00364513" w:rsidRPr="00B3710B">
        <w:rPr>
          <w:b/>
          <w:sz w:val="32"/>
        </w:rPr>
        <w:t xml:space="preserve">The </w:t>
      </w:r>
      <w:r w:rsidR="00A078CF" w:rsidRPr="00B3710B">
        <w:rPr>
          <w:b/>
          <w:sz w:val="32"/>
        </w:rPr>
        <w:t>Big Five</w:t>
      </w:r>
    </w:p>
    <w:p w:rsidR="00725C3D" w:rsidRPr="00725C3D" w:rsidRDefault="00725C3D" w:rsidP="00725C3D">
      <w:pPr>
        <w:rPr>
          <w:b/>
        </w:rPr>
      </w:pPr>
      <w:r>
        <w:rPr>
          <w:b/>
        </w:rPr>
        <w:t>Q1 : The purpose of the website</w:t>
      </w:r>
    </w:p>
    <w:p w:rsidR="002E2AE3" w:rsidRDefault="00A078CF" w:rsidP="00522A53">
      <w:pPr>
        <w:jc w:val="both"/>
      </w:pPr>
      <w:r>
        <w:t xml:space="preserve">The main purpose of </w:t>
      </w:r>
      <w:r w:rsidRPr="00A078CF">
        <w:rPr>
          <w:i/>
        </w:rPr>
        <w:t>The Big Five</w:t>
      </w:r>
      <w:r>
        <w:t xml:space="preserve"> is to offer information ab</w:t>
      </w:r>
      <w:r w:rsidR="00050E76">
        <w:t xml:space="preserve">out the famous big five </w:t>
      </w:r>
      <w:r w:rsidR="00C4386B">
        <w:t xml:space="preserve">game </w:t>
      </w:r>
      <w:r w:rsidR="00050E76">
        <w:t xml:space="preserve">animals in Africa Safari. They include, the </w:t>
      </w:r>
      <w:r w:rsidR="00C4386B" w:rsidRPr="00C4386B">
        <w:t>lion, leopard, black rhinoceros, African bush elephant, and the African buffalo.</w:t>
      </w:r>
      <w:r w:rsidR="000456A7">
        <w:t xml:space="preserve"> </w:t>
      </w:r>
    </w:p>
    <w:p w:rsidR="00936C3C" w:rsidRPr="00936C3C" w:rsidRDefault="00936C3C" w:rsidP="00522A53">
      <w:pPr>
        <w:jc w:val="both"/>
        <w:rPr>
          <w:b/>
        </w:rPr>
      </w:pPr>
      <w:r w:rsidRPr="00936C3C">
        <w:rPr>
          <w:b/>
        </w:rPr>
        <w:t>Q2 : What do you want to accomplish with the website</w:t>
      </w:r>
    </w:p>
    <w:p w:rsidR="002E2AE3" w:rsidRDefault="00F11066" w:rsidP="00522A53">
      <w:pPr>
        <w:jc w:val="both"/>
      </w:pPr>
      <w:r>
        <w:t>The available information should inform a person who did not know anything about the big five</w:t>
      </w:r>
      <w:r w:rsidR="005A4571">
        <w:t xml:space="preserve"> tangible information that they can use </w:t>
      </w:r>
      <w:r w:rsidR="00C46083">
        <w:t>in research and study but also get to spend leisure time learning something.</w:t>
      </w:r>
      <w:r w:rsidR="005B3EC3">
        <w:t xml:space="preserve"> </w:t>
      </w:r>
      <w:r w:rsidR="00B726DA" w:rsidRPr="00DC544D">
        <w:rPr>
          <w:i/>
        </w:rPr>
        <w:t>The big five</w:t>
      </w:r>
      <w:r w:rsidR="00B726DA">
        <w:t xml:space="preserve"> website is a small contribution to the </w:t>
      </w:r>
      <w:r w:rsidR="00124E48">
        <w:t>spread of information about the beautiful nature we have around the world and show the need of it’s preservation and conservation.</w:t>
      </w:r>
    </w:p>
    <w:p w:rsidR="002F45DF" w:rsidRPr="002F45DF" w:rsidRDefault="002F45DF" w:rsidP="00522A53">
      <w:pPr>
        <w:jc w:val="both"/>
        <w:rPr>
          <w:b/>
        </w:rPr>
      </w:pPr>
      <w:r w:rsidRPr="002F45DF">
        <w:rPr>
          <w:b/>
        </w:rPr>
        <w:t>Q3 : The intended audience of the website</w:t>
      </w:r>
    </w:p>
    <w:p w:rsidR="00A078CF" w:rsidRDefault="005B3EC3" w:rsidP="00522A53">
      <w:pPr>
        <w:jc w:val="both"/>
      </w:pPr>
      <w:r>
        <w:t>Target audience are students, tourists and the larger population</w:t>
      </w:r>
      <w:r w:rsidR="00B54A55">
        <w:t xml:space="preserve"> who may need </w:t>
      </w:r>
      <w:r w:rsidR="00A23407">
        <w:t>to know something about the animals.</w:t>
      </w:r>
      <w:r w:rsidR="00596117">
        <w:t xml:space="preserve"> The content is consumable by all kinds of people as it does not contain any prohibitive contents for children.</w:t>
      </w:r>
    </w:p>
    <w:p w:rsidR="002F45DF" w:rsidRPr="002F45DF" w:rsidRDefault="002F45DF" w:rsidP="00522A53">
      <w:pPr>
        <w:jc w:val="both"/>
        <w:rPr>
          <w:b/>
        </w:rPr>
      </w:pPr>
      <w:r w:rsidRPr="002F45DF">
        <w:rPr>
          <w:b/>
        </w:rPr>
        <w:t>Q4 : Type of content to be included in the site</w:t>
      </w:r>
    </w:p>
    <w:p w:rsidR="00A5557B" w:rsidRDefault="00A5557B" w:rsidP="00522A53">
      <w:pPr>
        <w:jc w:val="both"/>
      </w:pPr>
      <w:r w:rsidRPr="00DC544D">
        <w:rPr>
          <w:i/>
        </w:rPr>
        <w:t>The big five</w:t>
      </w:r>
      <w:r>
        <w:t xml:space="preserve"> website should contain information about the above mentioned animals including some fun facts, images and videos.</w:t>
      </w:r>
      <w:r w:rsidR="00C23DF9">
        <w:t xml:space="preserve"> This information will be based of researched work including </w:t>
      </w:r>
      <w:r w:rsidR="006325A8">
        <w:t>scientific and statistical data</w:t>
      </w:r>
      <w:r w:rsidR="00522A53">
        <w:t>.</w:t>
      </w:r>
    </w:p>
    <w:p w:rsidR="00C567F2" w:rsidRPr="00C567F2" w:rsidRDefault="00C567F2" w:rsidP="00522A53">
      <w:pPr>
        <w:jc w:val="both"/>
        <w:rPr>
          <w:b/>
        </w:rPr>
      </w:pPr>
      <w:r w:rsidRPr="00C567F2">
        <w:rPr>
          <w:b/>
        </w:rPr>
        <w:t>Q5 : Similar sites</w:t>
      </w:r>
    </w:p>
    <w:p w:rsidR="00157B4C" w:rsidRDefault="00157B4C" w:rsidP="00522A53">
      <w:pPr>
        <w:jc w:val="both"/>
      </w:pPr>
      <w:r>
        <w:t xml:space="preserve">Two similar sites to the big five website are </w:t>
      </w:r>
      <w:r w:rsidR="00F645D1" w:rsidRPr="00DC544D">
        <w:rPr>
          <w:i/>
        </w:rPr>
        <w:t>A-Z Animals</w:t>
      </w:r>
      <w:r w:rsidR="00F645D1">
        <w:t xml:space="preserve"> (</w:t>
      </w:r>
      <w:hyperlink r:id="rId5" w:history="1">
        <w:r w:rsidR="00F645D1" w:rsidRPr="00F645D1">
          <w:rPr>
            <w:color w:val="0000FF"/>
            <w:u w:val="single"/>
          </w:rPr>
          <w:t>Animals - Facts, Pictures and Resources - AZ Animals (a-z-animals.com)</w:t>
        </w:r>
      </w:hyperlink>
      <w:r w:rsidR="00F645D1">
        <w:t xml:space="preserve">) and </w:t>
      </w:r>
      <w:r w:rsidR="00F645D1" w:rsidRPr="00DC544D">
        <w:rPr>
          <w:i/>
        </w:rPr>
        <w:t>World Wildlife</w:t>
      </w:r>
      <w:r w:rsidR="00E4367A" w:rsidRPr="00DC544D">
        <w:rPr>
          <w:i/>
        </w:rPr>
        <w:t xml:space="preserve"> Fund</w:t>
      </w:r>
      <w:r w:rsidR="00F645D1" w:rsidRPr="00DC544D">
        <w:rPr>
          <w:i/>
        </w:rPr>
        <w:t xml:space="preserve"> Org</w:t>
      </w:r>
      <w:r w:rsidR="00F645D1">
        <w:t xml:space="preserve"> (</w:t>
      </w:r>
      <w:hyperlink r:id="rId6" w:history="1">
        <w:r w:rsidR="00F645D1" w:rsidRPr="00F645D1">
          <w:rPr>
            <w:color w:val="0000FF"/>
            <w:u w:val="single"/>
          </w:rPr>
          <w:t>WWF - Endangered Species Conservation | World Wildlife Fund</w:t>
        </w:r>
      </w:hyperlink>
      <w:r w:rsidR="00F645D1">
        <w:t>)</w:t>
      </w:r>
      <w:r w:rsidR="00E4367A">
        <w:t xml:space="preserve">. </w:t>
      </w:r>
      <w:r w:rsidR="00E4367A" w:rsidRPr="00DC544D">
        <w:rPr>
          <w:i/>
        </w:rPr>
        <w:t>A-Z Animals</w:t>
      </w:r>
      <w:r w:rsidR="00E4367A">
        <w:t xml:space="preserve"> contain a large repository of information on all kinds of animals, birds and fish.</w:t>
      </w:r>
      <w:r w:rsidR="00F22FEB">
        <w:t xml:space="preserve"> It also has a lot of pictures in addition to the information. </w:t>
      </w:r>
      <w:r w:rsidR="00F22FEB" w:rsidRPr="00B3710B">
        <w:rPr>
          <w:i/>
        </w:rPr>
        <w:t xml:space="preserve">World </w:t>
      </w:r>
      <w:r w:rsidR="00B3710B" w:rsidRPr="00B3710B">
        <w:rPr>
          <w:i/>
        </w:rPr>
        <w:t>Wildlife Fund</w:t>
      </w:r>
      <w:r w:rsidR="00B3710B">
        <w:t xml:space="preserve"> </w:t>
      </w:r>
      <w:r w:rsidR="00F22FEB">
        <w:t xml:space="preserve">contains information on endangered animal </w:t>
      </w:r>
      <w:r w:rsidR="00F22FEB">
        <w:lastRenderedPageBreak/>
        <w:t xml:space="preserve">species and </w:t>
      </w:r>
      <w:r w:rsidR="004D706B">
        <w:t>has a fund that helps in the conservation and preservation of these endangered species.</w:t>
      </w:r>
    </w:p>
    <w:sectPr w:rsidR="00157B4C" w:rsidSect="004B610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D54DA4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D9C6C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05867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630D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6C6A1B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95E72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506D5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381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27A6B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3CE56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B403B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E5A2B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64720D9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672E172A"/>
    <w:multiLevelType w:val="multilevel"/>
    <w:tmpl w:val="06707A1E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1"/>
  </w:num>
  <w:num w:numId="2">
    <w:abstractNumId w:val="10"/>
  </w:num>
  <w:num w:numId="3">
    <w:abstractNumId w:val="13"/>
  </w:num>
  <w:num w:numId="4">
    <w:abstractNumId w:val="1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513"/>
    <w:rsid w:val="000005E5"/>
    <w:rsid w:val="000456A7"/>
    <w:rsid w:val="00050E76"/>
    <w:rsid w:val="00124E48"/>
    <w:rsid w:val="00157B4C"/>
    <w:rsid w:val="002A06DE"/>
    <w:rsid w:val="002C1142"/>
    <w:rsid w:val="002E2AE3"/>
    <w:rsid w:val="002F45DF"/>
    <w:rsid w:val="00320FD3"/>
    <w:rsid w:val="00364513"/>
    <w:rsid w:val="00442B3C"/>
    <w:rsid w:val="004B610E"/>
    <w:rsid w:val="004D706B"/>
    <w:rsid w:val="00522A53"/>
    <w:rsid w:val="00596117"/>
    <w:rsid w:val="005A4571"/>
    <w:rsid w:val="005B3EC3"/>
    <w:rsid w:val="006325A8"/>
    <w:rsid w:val="00690782"/>
    <w:rsid w:val="006C3D3A"/>
    <w:rsid w:val="00725C3D"/>
    <w:rsid w:val="00770428"/>
    <w:rsid w:val="00936C3C"/>
    <w:rsid w:val="00A078CF"/>
    <w:rsid w:val="00A23407"/>
    <w:rsid w:val="00A5557B"/>
    <w:rsid w:val="00B3710B"/>
    <w:rsid w:val="00B54A55"/>
    <w:rsid w:val="00B726DA"/>
    <w:rsid w:val="00C23DF9"/>
    <w:rsid w:val="00C4386B"/>
    <w:rsid w:val="00C46083"/>
    <w:rsid w:val="00C567F2"/>
    <w:rsid w:val="00D87780"/>
    <w:rsid w:val="00DC544D"/>
    <w:rsid w:val="00E4367A"/>
    <w:rsid w:val="00E94641"/>
    <w:rsid w:val="00F11066"/>
    <w:rsid w:val="00F22FEB"/>
    <w:rsid w:val="00F64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A6A11"/>
  <w15:chartTrackingRefBased/>
  <w15:docId w15:val="{1758589E-9DEA-4B49-85C7-930277AD8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2B3C"/>
  </w:style>
  <w:style w:type="paragraph" w:styleId="Heading1">
    <w:name w:val="heading 1"/>
    <w:basedOn w:val="Normal"/>
    <w:next w:val="Normal"/>
    <w:link w:val="Heading1Char"/>
    <w:uiPriority w:val="9"/>
    <w:qFormat/>
    <w:rsid w:val="00442B3C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2B3C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2B3C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2B3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2B3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2B3C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2B3C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2B3C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2B3C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Pr>
      <w:i/>
    </w:rPr>
  </w:style>
  <w:style w:type="character" w:customStyle="1" w:styleId="QuoteChar">
    <w:name w:val="Quote Char"/>
    <w:basedOn w:val="DefaultParagraphFont"/>
    <w:link w:val="Quote"/>
    <w:uiPriority w:val="29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sz w:val="24"/>
    </w:rPr>
  </w:style>
  <w:style w:type="character" w:styleId="SubtleEmphasis">
    <w:name w:val="Subtle Emphasis"/>
    <w:uiPriority w:val="19"/>
    <w:qFormat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rsid w:val="000005E5"/>
    <w:pPr>
      <w:spacing w:after="200" w:line="240" w:lineRule="auto"/>
    </w:pPr>
    <w:rPr>
      <w:i/>
      <w:iCs/>
      <w:color w:val="6E747A" w:themeColor="text2"/>
      <w:sz w:val="2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05E5"/>
    <w:pPr>
      <w:spacing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5E5"/>
    <w:rPr>
      <w:rFonts w:ascii="Segoe UI" w:hAnsi="Segoe UI" w:cs="Segoe UI"/>
      <w:sz w:val="2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0005E5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005E5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005E5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005E5"/>
    <w:rPr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005E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05E5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05E5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05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05E5"/>
    <w:rPr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005E5"/>
    <w:pPr>
      <w:spacing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005E5"/>
    <w:rPr>
      <w:rFonts w:ascii="Segoe UI" w:hAnsi="Segoe UI" w:cs="Segoe UI"/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005E5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005E5"/>
    <w:rPr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0005E5"/>
    <w:pPr>
      <w:spacing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005E5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005E5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05E5"/>
    <w:pPr>
      <w:spacing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05E5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0005E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005E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0005E5"/>
    <w:pPr>
      <w:spacing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005E5"/>
    <w:rPr>
      <w:rFonts w:ascii="Consolas" w:hAnsi="Consolas"/>
      <w:sz w:val="22"/>
      <w:szCs w:val="21"/>
    </w:rPr>
  </w:style>
  <w:style w:type="paragraph" w:styleId="BlockText">
    <w:name w:val="Block Text"/>
    <w:basedOn w:val="Normal"/>
    <w:uiPriority w:val="99"/>
    <w:semiHidden/>
    <w:unhideWhenUsed/>
    <w:rsid w:val="000005E5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cstheme="minorBidi"/>
      <w:i/>
      <w:iCs/>
      <w:color w:val="1F4E79" w:themeColor="accent1" w:themeShade="80"/>
    </w:rPr>
  </w:style>
  <w:style w:type="character" w:styleId="Hyperlink">
    <w:name w:val="Hyperlink"/>
    <w:basedOn w:val="DefaultParagraphFont"/>
    <w:uiPriority w:val="99"/>
    <w:semiHidden/>
    <w:unhideWhenUsed/>
    <w:rsid w:val="000005E5"/>
    <w:rPr>
      <w:color w:val="806000" w:themeColor="accent4" w:themeShade="80"/>
      <w:u w:val="single"/>
    </w:rPr>
  </w:style>
  <w:style w:type="character" w:styleId="PlaceholderText">
    <w:name w:val="Placeholder Text"/>
    <w:basedOn w:val="DefaultParagraphFont"/>
    <w:uiPriority w:val="99"/>
    <w:semiHidden/>
    <w:rsid w:val="000005E5"/>
    <w:rPr>
      <w:color w:val="52565B" w:themeColor="text2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orldwildlife.org/" TargetMode="External"/><Relationship Id="rId5" Type="http://schemas.openxmlformats.org/officeDocument/2006/relationships/hyperlink" Target="https://a-z-animals.com/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vis\AppData\Roaming\Microsoft\Templates\Classic%20doub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6E747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F7B615"/>
      </a:hlink>
      <a:folHlink>
        <a:srgbClr val="704404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Classic double spaced (blank).dotx</Template>
  <TotalTime>5</TotalTime>
  <Pages>2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elvis</dc:creator>
  <cp:lastModifiedBy>elvis</cp:lastModifiedBy>
  <cp:revision>3</cp:revision>
  <dcterms:created xsi:type="dcterms:W3CDTF">2022-01-28T08:33:00Z</dcterms:created>
  <dcterms:modified xsi:type="dcterms:W3CDTF">2022-01-30T18:18:00Z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LocalizationTags">
    <vt:lpwstr/>
  </property>
  <property fmtid="{D5CDD505-2E9C-101B-9397-08002B2CF9AE}" pid="5" name="Feature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